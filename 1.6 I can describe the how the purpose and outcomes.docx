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AB" w:rsidRDefault="00CE71F2">
      <w:r>
        <w:t xml:space="preserve">1.6 I can describe how the purpose and outcomes have been met by the chosen IT systems and tools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71F2" w:rsidTr="002D17FE">
        <w:tc>
          <w:tcPr>
            <w:tcW w:w="9242" w:type="dxa"/>
            <w:gridSpan w:val="2"/>
          </w:tcPr>
          <w:p w:rsidR="00CE71F2" w:rsidRPr="00CE71F2" w:rsidRDefault="00CE71F2" w:rsidP="00CE71F2">
            <w:pPr>
              <w:jc w:val="center"/>
              <w:rPr>
                <w:b/>
                <w:sz w:val="28"/>
                <w:szCs w:val="28"/>
              </w:rPr>
            </w:pPr>
            <w:r w:rsidRPr="00CE71F2">
              <w:rPr>
                <w:b/>
                <w:sz w:val="28"/>
                <w:szCs w:val="28"/>
              </w:rPr>
              <w:t>Visual Studio Code</w:t>
            </w:r>
          </w:p>
        </w:tc>
      </w:tr>
      <w:tr w:rsidR="00CE71F2" w:rsidTr="00CE71F2">
        <w:tc>
          <w:tcPr>
            <w:tcW w:w="4621" w:type="dxa"/>
          </w:tcPr>
          <w:p w:rsidR="00CE71F2" w:rsidRPr="00CE71F2" w:rsidRDefault="00CE71F2" w:rsidP="00CE71F2">
            <w:pPr>
              <w:jc w:val="center"/>
              <w:rPr>
                <w:b/>
              </w:rPr>
            </w:pPr>
            <w:r w:rsidRPr="00CE71F2">
              <w:rPr>
                <w:b/>
              </w:rPr>
              <w:t>Strengths</w:t>
            </w:r>
          </w:p>
        </w:tc>
        <w:tc>
          <w:tcPr>
            <w:tcW w:w="4621" w:type="dxa"/>
          </w:tcPr>
          <w:p w:rsidR="00CE71F2" w:rsidRPr="00CE71F2" w:rsidRDefault="00CE71F2" w:rsidP="00CE71F2">
            <w:pPr>
              <w:jc w:val="center"/>
              <w:rPr>
                <w:b/>
              </w:rPr>
            </w:pPr>
            <w:r w:rsidRPr="00CE71F2">
              <w:rPr>
                <w:b/>
              </w:rPr>
              <w:t>Weaknesses</w:t>
            </w:r>
          </w:p>
        </w:tc>
      </w:tr>
      <w:tr w:rsidR="00CE71F2" w:rsidTr="00CE71F2">
        <w:tc>
          <w:tcPr>
            <w:tcW w:w="4621" w:type="dxa"/>
          </w:tcPr>
          <w:p w:rsidR="00CE71F2" w:rsidRDefault="00CE71F2">
            <w:r>
              <w:t xml:space="preserve">Is suitable to use on my laptop as the software does not take up loads of space on my hard drive </w:t>
            </w:r>
            <w:r w:rsidR="002D17FE">
              <w:t xml:space="preserve">and have </w:t>
            </w:r>
          </w:p>
          <w:p w:rsidR="00CE71F2" w:rsidRDefault="00CE71F2"/>
        </w:tc>
        <w:tc>
          <w:tcPr>
            <w:tcW w:w="4621" w:type="dxa"/>
          </w:tcPr>
          <w:p w:rsidR="00CE71F2" w:rsidRDefault="00D63DFC">
            <w:r>
              <w:t>There have</w:t>
            </w:r>
            <w:r w:rsidR="00804785">
              <w:t xml:space="preserve"> been a lot of steps required</w:t>
            </w:r>
            <w:r w:rsidR="002D17FE">
              <w:t xml:space="preserve"> </w:t>
            </w:r>
            <w:r w:rsidR="00804785">
              <w:t xml:space="preserve">using html and </w:t>
            </w:r>
            <w:proofErr w:type="spellStart"/>
            <w:r w:rsidR="00804785">
              <w:t>css</w:t>
            </w:r>
            <w:proofErr w:type="spellEnd"/>
            <w:r w:rsidR="00804785">
              <w:t xml:space="preserve"> to create my website </w:t>
            </w:r>
          </w:p>
        </w:tc>
      </w:tr>
      <w:tr w:rsidR="00CE71F2" w:rsidTr="00CE71F2">
        <w:tc>
          <w:tcPr>
            <w:tcW w:w="4621" w:type="dxa"/>
          </w:tcPr>
          <w:p w:rsidR="00CE71F2" w:rsidRDefault="00CE71F2" w:rsidP="00CE71F2">
            <w:r>
              <w:t>I have been able to troubleshoot issues I have</w:t>
            </w:r>
            <w:r w:rsidR="00804785">
              <w:t xml:space="preserve"> had</w:t>
            </w:r>
            <w:r>
              <w:t xml:space="preserve"> with the software by searching online for solutions and tutorials </w:t>
            </w:r>
          </w:p>
        </w:tc>
        <w:tc>
          <w:tcPr>
            <w:tcW w:w="4621" w:type="dxa"/>
          </w:tcPr>
          <w:p w:rsidR="00CE71F2" w:rsidRDefault="00696BFD">
            <w:r>
              <w:t xml:space="preserve">The software has took time for me to learn and has a lot of functions that I will probably never use and can therefore be confusing </w:t>
            </w:r>
          </w:p>
          <w:p w:rsidR="00696BFD" w:rsidRDefault="00696BFD"/>
        </w:tc>
      </w:tr>
      <w:tr w:rsidR="00CE71F2" w:rsidTr="00CE71F2">
        <w:tc>
          <w:tcPr>
            <w:tcW w:w="4621" w:type="dxa"/>
          </w:tcPr>
          <w:p w:rsidR="00CE71F2" w:rsidRDefault="00804785">
            <w:r>
              <w:t xml:space="preserve">Automatically suggests code to use when you start typing in different types of html / </w:t>
            </w:r>
            <w:proofErr w:type="spellStart"/>
            <w:r>
              <w:t>css</w:t>
            </w:r>
            <w:proofErr w:type="spellEnd"/>
            <w:r>
              <w:t xml:space="preserve"> </w:t>
            </w:r>
          </w:p>
          <w:p w:rsidR="00804785" w:rsidRDefault="00804785"/>
        </w:tc>
        <w:tc>
          <w:tcPr>
            <w:tcW w:w="4621" w:type="dxa"/>
          </w:tcPr>
          <w:p w:rsidR="00CE71F2" w:rsidRDefault="00DD2ADE">
            <w:r>
              <w:t xml:space="preserve">Is not suitable for use on my tablet so I need to use my computer/laptop so I can’t do work on my website on my commute/ on the go </w:t>
            </w:r>
          </w:p>
        </w:tc>
      </w:tr>
      <w:tr w:rsidR="00CE71F2" w:rsidTr="00CE71F2">
        <w:tc>
          <w:tcPr>
            <w:tcW w:w="4621" w:type="dxa"/>
          </w:tcPr>
          <w:p w:rsidR="00CE71F2" w:rsidRDefault="00D63DFC">
            <w:r>
              <w:t xml:space="preserve">The software was free for me to download </w:t>
            </w:r>
          </w:p>
        </w:tc>
        <w:tc>
          <w:tcPr>
            <w:tcW w:w="4621" w:type="dxa"/>
          </w:tcPr>
          <w:p w:rsidR="00CE71F2" w:rsidRDefault="00CE71F2"/>
        </w:tc>
      </w:tr>
      <w:tr w:rsidR="00CE71F2" w:rsidTr="00CE71F2">
        <w:tc>
          <w:tcPr>
            <w:tcW w:w="4621" w:type="dxa"/>
          </w:tcPr>
          <w:p w:rsidR="00CE71F2" w:rsidRDefault="00CE71F2"/>
        </w:tc>
        <w:tc>
          <w:tcPr>
            <w:tcW w:w="4621" w:type="dxa"/>
          </w:tcPr>
          <w:p w:rsidR="00CE71F2" w:rsidRDefault="00CE71F2"/>
        </w:tc>
      </w:tr>
    </w:tbl>
    <w:p w:rsidR="00CE71F2" w:rsidRDefault="00CE71F2">
      <w:bookmarkStart w:id="0" w:name="_GoBack"/>
      <w:bookmarkEnd w:id="0"/>
    </w:p>
    <w:p w:rsidR="00CE71F2" w:rsidRDefault="00CE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71F2" w:rsidTr="002D17FE">
        <w:tc>
          <w:tcPr>
            <w:tcW w:w="9242" w:type="dxa"/>
            <w:gridSpan w:val="2"/>
          </w:tcPr>
          <w:p w:rsidR="00CE71F2" w:rsidRPr="00CE71F2" w:rsidRDefault="00CE71F2" w:rsidP="002D17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Microsoft Word </w:t>
            </w:r>
          </w:p>
        </w:tc>
      </w:tr>
      <w:tr w:rsidR="00CE71F2" w:rsidTr="002D17FE">
        <w:tc>
          <w:tcPr>
            <w:tcW w:w="4621" w:type="dxa"/>
          </w:tcPr>
          <w:p w:rsidR="00CE71F2" w:rsidRPr="00CE71F2" w:rsidRDefault="00CE71F2" w:rsidP="002D17FE">
            <w:pPr>
              <w:jc w:val="center"/>
              <w:rPr>
                <w:b/>
              </w:rPr>
            </w:pPr>
            <w:r w:rsidRPr="00CE71F2">
              <w:rPr>
                <w:b/>
              </w:rPr>
              <w:t>Strengths</w:t>
            </w:r>
          </w:p>
        </w:tc>
        <w:tc>
          <w:tcPr>
            <w:tcW w:w="4621" w:type="dxa"/>
          </w:tcPr>
          <w:p w:rsidR="00CE71F2" w:rsidRPr="00CE71F2" w:rsidRDefault="00CE71F2" w:rsidP="002D17FE">
            <w:pPr>
              <w:jc w:val="center"/>
              <w:rPr>
                <w:b/>
              </w:rPr>
            </w:pPr>
            <w:r w:rsidRPr="00CE71F2">
              <w:rPr>
                <w:b/>
              </w:rPr>
              <w:t>Weaknesses</w:t>
            </w:r>
          </w:p>
        </w:tc>
      </w:tr>
      <w:tr w:rsidR="00CE71F2" w:rsidTr="002D17FE">
        <w:tc>
          <w:tcPr>
            <w:tcW w:w="4621" w:type="dxa"/>
          </w:tcPr>
          <w:p w:rsidR="00CE71F2" w:rsidRDefault="00804785" w:rsidP="002D17FE">
            <w:r>
              <w:t xml:space="preserve">Has been  easy to create and edit text for my website and assignments </w:t>
            </w:r>
          </w:p>
        </w:tc>
        <w:tc>
          <w:tcPr>
            <w:tcW w:w="4621" w:type="dxa"/>
          </w:tcPr>
          <w:p w:rsidR="00CE71F2" w:rsidRDefault="00DD2ADE" w:rsidP="00DD2ADE">
            <w:r>
              <w:t xml:space="preserve">Software is not free to use so I can only use devices that have been licensed to use them with paid for software </w:t>
            </w:r>
          </w:p>
        </w:tc>
      </w:tr>
      <w:tr w:rsidR="00CE71F2" w:rsidTr="002D17FE">
        <w:tc>
          <w:tcPr>
            <w:tcW w:w="4621" w:type="dxa"/>
          </w:tcPr>
          <w:p w:rsidR="00CE71F2" w:rsidRDefault="00804785" w:rsidP="002D17FE">
            <w:r>
              <w:t>Has allowed me to check for spelling</w:t>
            </w:r>
            <w:r w:rsidR="00D63DFC">
              <w:t xml:space="preserve"> and grammar</w:t>
            </w:r>
            <w:r>
              <w:t xml:space="preserve"> mistakes </w:t>
            </w:r>
          </w:p>
          <w:p w:rsidR="00804785" w:rsidRDefault="00804785" w:rsidP="002D17FE"/>
        </w:tc>
        <w:tc>
          <w:tcPr>
            <w:tcW w:w="4621" w:type="dxa"/>
          </w:tcPr>
          <w:p w:rsidR="00CE71F2" w:rsidRDefault="00DD2ADE" w:rsidP="002D17FE">
            <w:r>
              <w:t xml:space="preserve">Is not </w:t>
            </w:r>
            <w:r>
              <w:t>suitable for use on a table</w:t>
            </w:r>
            <w:r>
              <w:t>t</w:t>
            </w:r>
            <w:r>
              <w:t xml:space="preserve"> so I am limited to where I can use the software</w:t>
            </w:r>
          </w:p>
        </w:tc>
      </w:tr>
      <w:tr w:rsidR="00CE71F2" w:rsidTr="002D17FE">
        <w:tc>
          <w:tcPr>
            <w:tcW w:w="4621" w:type="dxa"/>
          </w:tcPr>
          <w:p w:rsidR="00CE71F2" w:rsidRDefault="00D63DFC" w:rsidP="002D17FE">
            <w:r>
              <w:t xml:space="preserve">Is easily accessible to me as the software is used by my workplace and I also have the software at home the files I create are compatible </w:t>
            </w:r>
          </w:p>
        </w:tc>
        <w:tc>
          <w:tcPr>
            <w:tcW w:w="4621" w:type="dxa"/>
          </w:tcPr>
          <w:p w:rsidR="00CE71F2" w:rsidRDefault="00CE71F2" w:rsidP="002D17FE"/>
        </w:tc>
      </w:tr>
      <w:tr w:rsidR="00696BFD" w:rsidTr="002D17FE">
        <w:tc>
          <w:tcPr>
            <w:tcW w:w="4621" w:type="dxa"/>
          </w:tcPr>
          <w:p w:rsidR="00696BFD" w:rsidRDefault="00696BFD" w:rsidP="002D17FE">
            <w:r>
              <w:t xml:space="preserve">The software is easy for me to use as I have experience using it and there is lots of reference material online if I need help with carrying out a task </w:t>
            </w:r>
          </w:p>
        </w:tc>
        <w:tc>
          <w:tcPr>
            <w:tcW w:w="4621" w:type="dxa"/>
          </w:tcPr>
          <w:p w:rsidR="00696BFD" w:rsidRDefault="00696BFD" w:rsidP="002D17FE"/>
        </w:tc>
      </w:tr>
    </w:tbl>
    <w:p w:rsidR="00CE71F2" w:rsidRDefault="00CE71F2"/>
    <w:sectPr w:rsidR="00CE71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FD" w:rsidRDefault="00696BFD" w:rsidP="00CE71F2">
      <w:pPr>
        <w:spacing w:after="0" w:line="240" w:lineRule="auto"/>
      </w:pPr>
      <w:r>
        <w:separator/>
      </w:r>
    </w:p>
  </w:endnote>
  <w:endnote w:type="continuationSeparator" w:id="0">
    <w:p w:rsidR="00696BFD" w:rsidRDefault="00696BFD" w:rsidP="00CE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FD" w:rsidRDefault="00696BFD" w:rsidP="00CE71F2">
      <w:pPr>
        <w:spacing w:after="0" w:line="240" w:lineRule="auto"/>
      </w:pPr>
      <w:r>
        <w:separator/>
      </w:r>
    </w:p>
  </w:footnote>
  <w:footnote w:type="continuationSeparator" w:id="0">
    <w:p w:rsidR="00696BFD" w:rsidRDefault="00696BFD" w:rsidP="00CE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FD" w:rsidRDefault="00696BFD">
    <w:pPr>
      <w:pStyle w:val="Header"/>
    </w:pPr>
    <w:r>
      <w:t xml:space="preserve">Rachael Ferris 13.01.22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F2"/>
    <w:rsid w:val="00210DAB"/>
    <w:rsid w:val="002D17FE"/>
    <w:rsid w:val="005F74A0"/>
    <w:rsid w:val="00696BFD"/>
    <w:rsid w:val="00804785"/>
    <w:rsid w:val="00A7683A"/>
    <w:rsid w:val="00B80FAE"/>
    <w:rsid w:val="00CE71F2"/>
    <w:rsid w:val="00D63DFC"/>
    <w:rsid w:val="00D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F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E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F2"/>
    <w:rPr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CE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F2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E7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F2"/>
    <w:rPr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CE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F7DD5E90</Template>
  <TotalTime>26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5</cp:revision>
  <dcterms:created xsi:type="dcterms:W3CDTF">2022-01-13T16:10:00Z</dcterms:created>
  <dcterms:modified xsi:type="dcterms:W3CDTF">2022-01-13T16:36:00Z</dcterms:modified>
</cp:coreProperties>
</file>