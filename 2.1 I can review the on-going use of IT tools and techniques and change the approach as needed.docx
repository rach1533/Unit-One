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C5" w:rsidRPr="003D2AC5" w:rsidRDefault="003D2AC5" w:rsidP="003D2AC5">
      <w:pPr>
        <w:rPr>
          <w:sz w:val="24"/>
          <w:szCs w:val="24"/>
        </w:rPr>
      </w:pPr>
      <w:bookmarkStart w:id="0" w:name="_GoBack"/>
      <w:r w:rsidRPr="003D2AC5">
        <w:rPr>
          <w:b/>
          <w:bCs/>
          <w:sz w:val="24"/>
          <w:szCs w:val="24"/>
        </w:rPr>
        <w:t>2.1 I can review the on-going use of IT tools and techniques and change the approach as needed</w:t>
      </w:r>
    </w:p>
    <w:bookmarkEnd w:id="0"/>
    <w:p w:rsidR="00210DAB" w:rsidRDefault="003D2AC5">
      <w:r>
        <w:t xml:space="preserve">When writing the text for my website </w:t>
      </w:r>
    </w:p>
    <w:sectPr w:rsidR="00210D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C5" w:rsidRDefault="003D2AC5" w:rsidP="003D2AC5">
      <w:pPr>
        <w:spacing w:after="0" w:line="240" w:lineRule="auto"/>
      </w:pPr>
      <w:r>
        <w:separator/>
      </w:r>
    </w:p>
  </w:endnote>
  <w:endnote w:type="continuationSeparator" w:id="0">
    <w:p w:rsidR="003D2AC5" w:rsidRDefault="003D2AC5" w:rsidP="003D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C5" w:rsidRDefault="003D2AC5" w:rsidP="003D2AC5">
      <w:pPr>
        <w:spacing w:after="0" w:line="240" w:lineRule="auto"/>
      </w:pPr>
      <w:r>
        <w:separator/>
      </w:r>
    </w:p>
  </w:footnote>
  <w:footnote w:type="continuationSeparator" w:id="0">
    <w:p w:rsidR="003D2AC5" w:rsidRDefault="003D2AC5" w:rsidP="003D2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C5" w:rsidRDefault="003D2AC5">
    <w:pPr>
      <w:pStyle w:val="Header"/>
    </w:pPr>
    <w:r>
      <w:t>Rachael Ferris 14.01.22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C5"/>
    <w:rsid w:val="00210DAB"/>
    <w:rsid w:val="003D2AC5"/>
    <w:rsid w:val="005F74A0"/>
    <w:rsid w:val="00A7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C5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C5"/>
    <w:rPr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C5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2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C5"/>
    <w:rPr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F7DD5E90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Rachael Ferris</cp:lastModifiedBy>
  <cp:revision>1</cp:revision>
  <dcterms:created xsi:type="dcterms:W3CDTF">2022-01-14T16:14:00Z</dcterms:created>
  <dcterms:modified xsi:type="dcterms:W3CDTF">2022-01-14T16:17:00Z</dcterms:modified>
</cp:coreProperties>
</file>