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AB" w:rsidRDefault="00B20322">
      <w:r>
        <w:t xml:space="preserve">1.7 I can describe any legal or local guidelines or constraints that apply to the task or activity </w:t>
      </w:r>
    </w:p>
    <w:p w:rsidR="00BA569F" w:rsidRDefault="00B20322">
      <w:r>
        <w:t>I sometimes complete</w:t>
      </w:r>
      <w:r w:rsidR="00C00C76">
        <w:t xml:space="preserve"> work</w:t>
      </w:r>
      <w:r>
        <w:t xml:space="preserve"> on my website and assignments when I am at work. My work place has a stringent acceptable use policy which we</w:t>
      </w:r>
      <w:r w:rsidR="00C00C76">
        <w:t xml:space="preserve"> must agree to when we log onto</w:t>
      </w:r>
      <w:r>
        <w:t xml:space="preserve"> the computer. </w:t>
      </w:r>
      <w:r w:rsidR="00C00C76">
        <w:t xml:space="preserve">There is also an IT Acceptable Use policy which we must abide to as part of our contract and which is available to use on our organisational intranet. </w:t>
      </w:r>
      <w:r>
        <w:t>You are not allowed to access soci</w:t>
      </w:r>
      <w:r w:rsidR="00C00C76">
        <w:t xml:space="preserve">al media or offensive websites or attempt to override any filters that are in place. Originally I tried to download Visual Studio Community Code to my work computer however as I did not think </w:t>
      </w:r>
      <w:r w:rsidR="00BA569F">
        <w:t>there would any issues downloading a Microsoft software package however the software required network administrator privileges to execute the file. When I enquired with the IT department if I could download the software they said no due to the need for a licence as well as the functionality the software provides such as running scripts</w:t>
      </w:r>
      <w:r w:rsidR="002D376F">
        <w:t>/commands</w:t>
      </w:r>
      <w:r w:rsidR="00BA569F">
        <w:t xml:space="preserve">. </w:t>
      </w:r>
    </w:p>
    <w:p w:rsidR="00C00C76" w:rsidRDefault="00BA569F">
      <w:r>
        <w:t>We are forbidden from using social m</w:t>
      </w:r>
      <w:r w:rsidR="002D376F">
        <w:t xml:space="preserve">edia websites and offensive websites as doing so could bring the organisation into disrepute. </w:t>
      </w:r>
      <w:bookmarkStart w:id="0" w:name="_GoBack"/>
      <w:bookmarkEnd w:id="0"/>
    </w:p>
    <w:p w:rsidR="00B20322" w:rsidRDefault="00B20322">
      <w:r>
        <w:t xml:space="preserve"> </w:t>
      </w:r>
    </w:p>
    <w:sectPr w:rsidR="00B203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322" w:rsidRDefault="00B20322" w:rsidP="00B20322">
      <w:pPr>
        <w:spacing w:after="0" w:line="240" w:lineRule="auto"/>
      </w:pPr>
      <w:r>
        <w:separator/>
      </w:r>
    </w:p>
  </w:endnote>
  <w:endnote w:type="continuationSeparator" w:id="0">
    <w:p w:rsidR="00B20322" w:rsidRDefault="00B20322" w:rsidP="00B2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322" w:rsidRDefault="00B20322" w:rsidP="00B20322">
      <w:pPr>
        <w:spacing w:after="0" w:line="240" w:lineRule="auto"/>
      </w:pPr>
      <w:r>
        <w:separator/>
      </w:r>
    </w:p>
  </w:footnote>
  <w:footnote w:type="continuationSeparator" w:id="0">
    <w:p w:rsidR="00B20322" w:rsidRDefault="00B20322" w:rsidP="00B2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322" w:rsidRDefault="00B20322">
    <w:pPr>
      <w:pStyle w:val="Header"/>
    </w:pPr>
    <w:r>
      <w:t>Rachael Ferris 13.01.22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22"/>
    <w:rsid w:val="00210DAB"/>
    <w:rsid w:val="002D376F"/>
    <w:rsid w:val="005F74A0"/>
    <w:rsid w:val="00A7683A"/>
    <w:rsid w:val="00B20322"/>
    <w:rsid w:val="00BA569F"/>
    <w:rsid w:val="00C0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22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2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22"/>
    <w:rPr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22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2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22"/>
    <w:rPr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F7DD5E90</Template>
  <TotalTime>29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Rachael Ferris</cp:lastModifiedBy>
  <cp:revision>1</cp:revision>
  <dcterms:created xsi:type="dcterms:W3CDTF">2022-01-13T16:43:00Z</dcterms:created>
  <dcterms:modified xsi:type="dcterms:W3CDTF">2022-01-13T17:17:00Z</dcterms:modified>
</cp:coreProperties>
</file>