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45" w:rsidRDefault="00482C45" w:rsidP="00482C45">
      <w:pPr>
        <w:rPr>
          <w:b/>
          <w:bCs/>
          <w:sz w:val="24"/>
          <w:szCs w:val="24"/>
        </w:rPr>
      </w:pPr>
      <w:r w:rsidRPr="00482C45">
        <w:rPr>
          <w:b/>
          <w:bCs/>
          <w:sz w:val="24"/>
          <w:szCs w:val="24"/>
        </w:rPr>
        <w:t>1.5 I can select and use IT systems and software applications to complete planned tasks and produce effective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8"/>
        <w:gridCol w:w="6779"/>
      </w:tblGrid>
      <w:tr w:rsidR="00482C45" w:rsidRPr="00482C45" w:rsidTr="0041059B">
        <w:trPr>
          <w:trHeight w:val="454"/>
        </w:trPr>
        <w:tc>
          <w:tcPr>
            <w:tcW w:w="6778" w:type="dxa"/>
          </w:tcPr>
          <w:p w:rsidR="00482C45" w:rsidRPr="00482C45" w:rsidRDefault="00482C45" w:rsidP="00482C4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482C45">
              <w:rPr>
                <w:b/>
                <w:sz w:val="28"/>
                <w:szCs w:val="28"/>
                <w:lang w:eastAsia="en-US"/>
              </w:rPr>
              <w:t>Microsoft Office</w:t>
            </w:r>
          </w:p>
        </w:tc>
        <w:tc>
          <w:tcPr>
            <w:tcW w:w="6779" w:type="dxa"/>
          </w:tcPr>
          <w:p w:rsidR="00482C45" w:rsidRPr="00482C45" w:rsidRDefault="00482C45" w:rsidP="00482C45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482C45">
              <w:rPr>
                <w:b/>
                <w:sz w:val="28"/>
                <w:szCs w:val="28"/>
                <w:lang w:eastAsia="en-US"/>
              </w:rPr>
              <w:t xml:space="preserve">Star Office </w:t>
            </w:r>
          </w:p>
        </w:tc>
      </w:tr>
      <w:tr w:rsidR="00482C45" w:rsidRPr="00482C45" w:rsidTr="00482C45">
        <w:trPr>
          <w:trHeight w:val="454"/>
        </w:trPr>
        <w:tc>
          <w:tcPr>
            <w:tcW w:w="6778" w:type="dxa"/>
          </w:tcPr>
          <w:p w:rsidR="00482C45" w:rsidRPr="00482C45" w:rsidRDefault="00482C45" w:rsidP="00482C45">
            <w:pPr>
              <w:jc w:val="center"/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 xml:space="preserve">Strengths </w:t>
            </w:r>
          </w:p>
        </w:tc>
        <w:tc>
          <w:tcPr>
            <w:tcW w:w="6779" w:type="dxa"/>
          </w:tcPr>
          <w:p w:rsidR="00482C45" w:rsidRPr="00482C45" w:rsidRDefault="00482C45" w:rsidP="00482C45">
            <w:pPr>
              <w:jc w:val="center"/>
              <w:rPr>
                <w:b/>
                <w:sz w:val="22"/>
                <w:szCs w:val="22"/>
                <w:u w:val="single"/>
                <w:lang w:eastAsia="en-US"/>
              </w:rPr>
            </w:pPr>
            <w:r w:rsidRPr="00482C45">
              <w:rPr>
                <w:b/>
                <w:sz w:val="22"/>
                <w:szCs w:val="22"/>
                <w:u w:val="single"/>
                <w:lang w:eastAsia="en-US"/>
              </w:rPr>
              <w:t>Strengths</w:t>
            </w:r>
          </w:p>
        </w:tc>
      </w:tr>
      <w:tr w:rsidR="00482C45" w:rsidRPr="00482C45" w:rsidTr="00482C45">
        <w:trPr>
          <w:trHeight w:val="454"/>
        </w:trPr>
        <w:tc>
          <w:tcPr>
            <w:tcW w:w="6778" w:type="dxa"/>
          </w:tcPr>
          <w:p w:rsidR="00482C45" w:rsidRPr="00482C45" w:rsidRDefault="00890B87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Used widely by businesses and organisations across the world</w:t>
            </w:r>
          </w:p>
        </w:tc>
        <w:tc>
          <w:tcPr>
            <w:tcW w:w="6779" w:type="dxa"/>
          </w:tcPr>
          <w:p w:rsidR="00482C45" w:rsidRPr="00482C45" w:rsidRDefault="00482C45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Open source and therefore free</w:t>
            </w:r>
          </w:p>
        </w:tc>
      </w:tr>
      <w:tr w:rsidR="00482C45" w:rsidRPr="00482C45" w:rsidTr="00482C45">
        <w:trPr>
          <w:trHeight w:val="454"/>
        </w:trPr>
        <w:tc>
          <w:tcPr>
            <w:tcW w:w="6778" w:type="dxa"/>
          </w:tcPr>
          <w:p w:rsidR="00482C45" w:rsidRPr="00482C45" w:rsidRDefault="00890B87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Wide range of open source tutorials and reference material to learn how to use the software as well as </w:t>
            </w:r>
          </w:p>
        </w:tc>
        <w:tc>
          <w:tcPr>
            <w:tcW w:w="6779" w:type="dxa"/>
          </w:tcPr>
          <w:p w:rsidR="00482C45" w:rsidRPr="00482C45" w:rsidRDefault="00890B87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Lack of informational resources </w:t>
            </w:r>
          </w:p>
        </w:tc>
      </w:tr>
      <w:tr w:rsidR="00890B87" w:rsidRPr="00482C45" w:rsidTr="00482C45">
        <w:trPr>
          <w:trHeight w:val="454"/>
        </w:trPr>
        <w:tc>
          <w:tcPr>
            <w:tcW w:w="6778" w:type="dxa"/>
          </w:tcPr>
          <w:p w:rsidR="00890B87" w:rsidRDefault="00890B87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Is sold in retailers across the world as well as </w:t>
            </w:r>
            <w:r w:rsidR="0041059B">
              <w:rPr>
                <w:sz w:val="22"/>
                <w:szCs w:val="22"/>
                <w:lang w:eastAsia="en-US"/>
              </w:rPr>
              <w:t xml:space="preserve">for download </w:t>
            </w:r>
            <w:r>
              <w:rPr>
                <w:sz w:val="22"/>
                <w:szCs w:val="22"/>
                <w:lang w:eastAsia="en-US"/>
              </w:rPr>
              <w:t xml:space="preserve">online </w:t>
            </w:r>
          </w:p>
        </w:tc>
        <w:tc>
          <w:tcPr>
            <w:tcW w:w="6779" w:type="dxa"/>
          </w:tcPr>
          <w:p w:rsidR="00890B87" w:rsidRPr="00482C45" w:rsidRDefault="0041059B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Can be downloaded online </w:t>
            </w:r>
          </w:p>
        </w:tc>
      </w:tr>
      <w:tr w:rsidR="00890B87" w:rsidRPr="00482C45" w:rsidTr="00482C45">
        <w:trPr>
          <w:trHeight w:val="454"/>
        </w:trPr>
        <w:tc>
          <w:tcPr>
            <w:tcW w:w="6778" w:type="dxa"/>
          </w:tcPr>
          <w:p w:rsidR="00890B87" w:rsidRDefault="00890B87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Includes applications such as </w:t>
            </w:r>
            <w:proofErr w:type="spellStart"/>
            <w:r>
              <w:rPr>
                <w:sz w:val="22"/>
                <w:szCs w:val="22"/>
                <w:lang w:eastAsia="en-US"/>
              </w:rPr>
              <w:t>Powerpoint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, excel, word, publisher and picture manager </w:t>
            </w:r>
          </w:p>
        </w:tc>
        <w:tc>
          <w:tcPr>
            <w:tcW w:w="6779" w:type="dxa"/>
          </w:tcPr>
          <w:p w:rsidR="00890B87" w:rsidRPr="00482C45" w:rsidRDefault="002973F8" w:rsidP="00482C45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Is compatible with office and includes applications to create text documents, spreadsheets, databases, emails as well as schedule management </w:t>
            </w:r>
          </w:p>
        </w:tc>
      </w:tr>
    </w:tbl>
    <w:p w:rsidR="00482C45" w:rsidRDefault="00482C45" w:rsidP="00482C45">
      <w:pPr>
        <w:spacing w:line="240" w:lineRule="auto"/>
        <w:jc w:val="center"/>
        <w:rPr>
          <w:i/>
          <w:iCs/>
          <w:noProof/>
          <w:color w:val="44546A"/>
          <w:sz w:val="18"/>
          <w:szCs w:val="1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8"/>
        <w:gridCol w:w="6779"/>
      </w:tblGrid>
      <w:tr w:rsidR="00AF3B87" w:rsidRPr="00482C45" w:rsidTr="00AF3B87">
        <w:trPr>
          <w:trHeight w:val="454"/>
        </w:trPr>
        <w:tc>
          <w:tcPr>
            <w:tcW w:w="6778" w:type="dxa"/>
          </w:tcPr>
          <w:p w:rsidR="00AF3B87" w:rsidRPr="00482C45" w:rsidRDefault="00AF3B87" w:rsidP="00AF3B8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482C45">
              <w:rPr>
                <w:b/>
                <w:sz w:val="28"/>
                <w:szCs w:val="28"/>
                <w:lang w:eastAsia="en-US"/>
              </w:rPr>
              <w:t>Microsoft Office</w:t>
            </w:r>
          </w:p>
        </w:tc>
        <w:tc>
          <w:tcPr>
            <w:tcW w:w="6779" w:type="dxa"/>
          </w:tcPr>
          <w:p w:rsidR="00AF3B87" w:rsidRPr="00482C45" w:rsidRDefault="00AF3B87" w:rsidP="00AF3B87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482C45">
              <w:rPr>
                <w:b/>
                <w:sz w:val="28"/>
                <w:szCs w:val="28"/>
                <w:lang w:eastAsia="en-US"/>
              </w:rPr>
              <w:t xml:space="preserve">Star Office </w:t>
            </w:r>
          </w:p>
        </w:tc>
      </w:tr>
      <w:tr w:rsidR="00AF3B87" w:rsidRPr="00482C45" w:rsidTr="00AF3B87">
        <w:trPr>
          <w:trHeight w:val="454"/>
        </w:trPr>
        <w:tc>
          <w:tcPr>
            <w:tcW w:w="6778" w:type="dxa"/>
          </w:tcPr>
          <w:p w:rsidR="00AF3B87" w:rsidRPr="00482C45" w:rsidRDefault="00AF3B87" w:rsidP="00AF3B87">
            <w:pPr>
              <w:jc w:val="center"/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 xml:space="preserve">Weaknesses </w:t>
            </w:r>
          </w:p>
        </w:tc>
        <w:tc>
          <w:tcPr>
            <w:tcW w:w="6779" w:type="dxa"/>
          </w:tcPr>
          <w:p w:rsidR="00AF3B87" w:rsidRPr="00482C45" w:rsidRDefault="00AF3B87" w:rsidP="00AF3B87">
            <w:pPr>
              <w:jc w:val="center"/>
              <w:rPr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Weaknesses</w:t>
            </w:r>
          </w:p>
        </w:tc>
      </w:tr>
      <w:tr w:rsidR="00AF3B87" w:rsidRPr="00482C45" w:rsidTr="00AF3B87">
        <w:trPr>
          <w:trHeight w:val="454"/>
        </w:trPr>
        <w:tc>
          <w:tcPr>
            <w:tcW w:w="6778" w:type="dxa"/>
          </w:tcPr>
          <w:p w:rsidR="00AF3B87" w:rsidRPr="00482C45" w:rsidRDefault="00ED5FB1" w:rsidP="00AF3B87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It is</w:t>
            </w:r>
            <w:r w:rsidR="00070551">
              <w:rPr>
                <w:sz w:val="22"/>
                <w:szCs w:val="22"/>
                <w:lang w:eastAsia="en-US"/>
              </w:rPr>
              <w:t xml:space="preserve"> very expensive for those not eligible for discounts such as a student discount </w:t>
            </w:r>
          </w:p>
        </w:tc>
        <w:tc>
          <w:tcPr>
            <w:tcW w:w="6779" w:type="dxa"/>
          </w:tcPr>
          <w:p w:rsidR="00AF3B87" w:rsidRPr="00482C45" w:rsidRDefault="00070551" w:rsidP="00AF3B87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Software not as widely </w:t>
            </w:r>
            <w:r w:rsidR="00C336D8">
              <w:rPr>
                <w:sz w:val="22"/>
                <w:szCs w:val="22"/>
                <w:lang w:eastAsia="en-US"/>
              </w:rPr>
              <w:t>tested for security vulnerabilities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</w:p>
        </w:tc>
      </w:tr>
      <w:tr w:rsidR="00AF3B87" w:rsidRPr="00482C45" w:rsidTr="00AF3B87">
        <w:trPr>
          <w:trHeight w:val="454"/>
        </w:trPr>
        <w:tc>
          <w:tcPr>
            <w:tcW w:w="6778" w:type="dxa"/>
          </w:tcPr>
          <w:p w:rsidR="00AF3B87" w:rsidRPr="00482C45" w:rsidRDefault="00ED5FB1" w:rsidP="00AF3B87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Can only be used on licensed devices </w:t>
            </w:r>
          </w:p>
        </w:tc>
        <w:tc>
          <w:tcPr>
            <w:tcW w:w="6779" w:type="dxa"/>
          </w:tcPr>
          <w:p w:rsidR="00AF3B87" w:rsidRPr="00482C45" w:rsidRDefault="00C336D8" w:rsidP="00AF3B87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Not widely used </w:t>
            </w:r>
            <w:r w:rsidR="0038299C">
              <w:rPr>
                <w:sz w:val="22"/>
                <w:szCs w:val="22"/>
                <w:lang w:eastAsia="en-US"/>
              </w:rPr>
              <w:t xml:space="preserve">by organisations or for general home use </w:t>
            </w:r>
          </w:p>
        </w:tc>
      </w:tr>
      <w:tr w:rsidR="00AF3B87" w:rsidRPr="00482C45" w:rsidTr="00AF3B87">
        <w:trPr>
          <w:trHeight w:val="454"/>
        </w:trPr>
        <w:tc>
          <w:tcPr>
            <w:tcW w:w="6778" w:type="dxa"/>
          </w:tcPr>
          <w:p w:rsidR="0039404A" w:rsidRDefault="0039404A" w:rsidP="0039404A">
            <w:pPr>
              <w:rPr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  <w:tc>
          <w:tcPr>
            <w:tcW w:w="6779" w:type="dxa"/>
          </w:tcPr>
          <w:p w:rsidR="00AF3B87" w:rsidRPr="00482C45" w:rsidRDefault="00AF3B87" w:rsidP="00AF3B87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AF3B87" w:rsidRPr="00482C45" w:rsidTr="00AF3B87">
        <w:trPr>
          <w:trHeight w:val="454"/>
        </w:trPr>
        <w:tc>
          <w:tcPr>
            <w:tcW w:w="6778" w:type="dxa"/>
          </w:tcPr>
          <w:p w:rsidR="00AF3B87" w:rsidRDefault="00AF3B87" w:rsidP="00AF3B87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6779" w:type="dxa"/>
          </w:tcPr>
          <w:p w:rsidR="00AF3B87" w:rsidRPr="00482C45" w:rsidRDefault="00AF3B87" w:rsidP="00AF3B87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E42009" w:rsidRDefault="00E42009" w:rsidP="00E42009">
      <w:pPr>
        <w:spacing w:line="240" w:lineRule="auto"/>
        <w:rPr>
          <w:i/>
          <w:iCs/>
          <w:noProof/>
          <w:color w:val="44546A"/>
          <w:sz w:val="18"/>
          <w:szCs w:val="18"/>
          <w:lang w:eastAsia="en-US"/>
        </w:rPr>
      </w:pPr>
    </w:p>
    <w:p w:rsidR="00AF3B87" w:rsidRDefault="00AF3B87" w:rsidP="00E42009">
      <w:pPr>
        <w:spacing w:line="240" w:lineRule="auto"/>
        <w:rPr>
          <w:i/>
          <w:iCs/>
          <w:noProof/>
          <w:color w:val="44546A"/>
          <w:sz w:val="18"/>
          <w:szCs w:val="18"/>
          <w:lang w:eastAsia="en-US"/>
        </w:rPr>
      </w:pPr>
    </w:p>
    <w:p w:rsidR="00AF3B87" w:rsidRDefault="00AF3B87" w:rsidP="00E42009">
      <w:pPr>
        <w:spacing w:line="240" w:lineRule="auto"/>
        <w:rPr>
          <w:i/>
          <w:iCs/>
          <w:noProof/>
          <w:color w:val="44546A"/>
          <w:sz w:val="18"/>
          <w:szCs w:val="18"/>
          <w:lang w:eastAsia="en-US"/>
        </w:rPr>
      </w:pPr>
    </w:p>
    <w:p w:rsidR="00482C45" w:rsidRPr="00482C45" w:rsidRDefault="00482C45" w:rsidP="00482C45">
      <w:pPr>
        <w:spacing w:line="240" w:lineRule="auto"/>
        <w:rPr>
          <w:i/>
          <w:iCs/>
          <w:color w:val="44546A"/>
          <w:sz w:val="18"/>
          <w:szCs w:val="18"/>
          <w:lang w:eastAsia="en-US"/>
        </w:rPr>
      </w:pPr>
    </w:p>
    <w:p w:rsidR="00482C45" w:rsidRPr="00482C45" w:rsidRDefault="00482C45" w:rsidP="00482C45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7"/>
        <w:gridCol w:w="7017"/>
      </w:tblGrid>
      <w:tr w:rsidR="00482C45" w:rsidRPr="00482C45" w:rsidTr="00070551">
        <w:trPr>
          <w:trHeight w:val="1048"/>
        </w:trPr>
        <w:tc>
          <w:tcPr>
            <w:tcW w:w="7017" w:type="dxa"/>
          </w:tcPr>
          <w:p w:rsidR="00482C45" w:rsidRDefault="00482C45" w:rsidP="0007055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82C45">
              <w:rPr>
                <w:b/>
                <w:bCs/>
                <w:sz w:val="24"/>
                <w:szCs w:val="24"/>
              </w:rPr>
              <w:t>Microsoft Visual Studio Community edition</w:t>
            </w:r>
          </w:p>
          <w:p w:rsidR="00070551" w:rsidRPr="00482C45" w:rsidRDefault="00070551" w:rsidP="0007055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7017" w:type="dxa"/>
          </w:tcPr>
          <w:p w:rsidR="00482C45" w:rsidRDefault="00482C45" w:rsidP="0007055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82C45">
              <w:rPr>
                <w:b/>
                <w:bCs/>
                <w:sz w:val="24"/>
                <w:szCs w:val="24"/>
              </w:rPr>
              <w:t>Dreamweaver</w:t>
            </w:r>
          </w:p>
          <w:p w:rsidR="00070551" w:rsidRPr="00482C45" w:rsidRDefault="00070551" w:rsidP="0007055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Strengths</w:t>
            </w:r>
          </w:p>
        </w:tc>
      </w:tr>
      <w:tr w:rsidR="00482C45" w:rsidRPr="00482C45" w:rsidTr="00AF3B87">
        <w:trPr>
          <w:trHeight w:val="648"/>
        </w:trPr>
        <w:tc>
          <w:tcPr>
            <w:tcW w:w="7017" w:type="dxa"/>
          </w:tcPr>
          <w:p w:rsidR="00482C45" w:rsidRPr="00860E0E" w:rsidRDefault="00070551" w:rsidP="00070551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860E0E">
              <w:rPr>
                <w:b/>
                <w:bCs/>
                <w:sz w:val="24"/>
                <w:szCs w:val="24"/>
              </w:rPr>
              <w:t>Open source software and therefore free to use</w:t>
            </w:r>
          </w:p>
        </w:tc>
        <w:tc>
          <w:tcPr>
            <w:tcW w:w="7017" w:type="dxa"/>
          </w:tcPr>
          <w:p w:rsidR="00482C45" w:rsidRPr="00482C45" w:rsidRDefault="00013CFC" w:rsidP="00482C45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 test the software on a free 7 day trial</w:t>
            </w:r>
          </w:p>
        </w:tc>
      </w:tr>
      <w:tr w:rsidR="00482C45" w:rsidRPr="00482C45" w:rsidTr="00AF3B87">
        <w:trPr>
          <w:trHeight w:val="648"/>
        </w:trPr>
        <w:tc>
          <w:tcPr>
            <w:tcW w:w="7017" w:type="dxa"/>
          </w:tcPr>
          <w:p w:rsidR="00482C45" w:rsidRPr="00860E0E" w:rsidRDefault="00860E0E" w:rsidP="00482C45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860E0E">
              <w:rPr>
                <w:b/>
                <w:bCs/>
                <w:sz w:val="24"/>
                <w:szCs w:val="24"/>
              </w:rPr>
              <w:t>Users can find many reso</w:t>
            </w:r>
            <w:r w:rsidR="00013CFC">
              <w:rPr>
                <w:b/>
                <w:bCs/>
                <w:sz w:val="24"/>
                <w:szCs w:val="24"/>
              </w:rPr>
              <w:t>urces online in regards to learning to use  and trouble the</w:t>
            </w:r>
            <w:r w:rsidRPr="00860E0E">
              <w:rPr>
                <w:b/>
                <w:bCs/>
                <w:sz w:val="24"/>
                <w:szCs w:val="24"/>
              </w:rPr>
              <w:t xml:space="preserve"> software including tutorials on YouTube</w:t>
            </w:r>
          </w:p>
        </w:tc>
        <w:tc>
          <w:tcPr>
            <w:tcW w:w="7017" w:type="dxa"/>
          </w:tcPr>
          <w:p w:rsidR="00482C45" w:rsidRPr="00482C45" w:rsidRDefault="00482C45" w:rsidP="00482C45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482C45" w:rsidRPr="00482C45" w:rsidTr="00AF3B87">
        <w:trPr>
          <w:trHeight w:val="667"/>
        </w:trPr>
        <w:tc>
          <w:tcPr>
            <w:tcW w:w="7017" w:type="dxa"/>
          </w:tcPr>
          <w:p w:rsidR="00482C45" w:rsidRPr="00482C45" w:rsidRDefault="00482C45" w:rsidP="00482C45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7" w:type="dxa"/>
          </w:tcPr>
          <w:p w:rsidR="00482C45" w:rsidRPr="00482C45" w:rsidRDefault="00482C45" w:rsidP="00482C45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482C45" w:rsidRDefault="00482C45" w:rsidP="00482C45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7"/>
        <w:gridCol w:w="7017"/>
      </w:tblGrid>
      <w:tr w:rsidR="00860E0E" w:rsidRPr="00482C45" w:rsidTr="00860E0E">
        <w:trPr>
          <w:trHeight w:val="1048"/>
        </w:trPr>
        <w:tc>
          <w:tcPr>
            <w:tcW w:w="7017" w:type="dxa"/>
          </w:tcPr>
          <w:p w:rsidR="00860E0E" w:rsidRDefault="00860E0E" w:rsidP="00860E0E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82C45">
              <w:rPr>
                <w:b/>
                <w:bCs/>
                <w:sz w:val="24"/>
                <w:szCs w:val="24"/>
              </w:rPr>
              <w:t>Microsoft Visual Studio Community edition</w:t>
            </w:r>
          </w:p>
          <w:p w:rsidR="00860E0E" w:rsidRPr="00482C45" w:rsidRDefault="00860E0E" w:rsidP="00860E0E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Weaknesses </w:t>
            </w:r>
          </w:p>
        </w:tc>
        <w:tc>
          <w:tcPr>
            <w:tcW w:w="7017" w:type="dxa"/>
          </w:tcPr>
          <w:p w:rsidR="00860E0E" w:rsidRDefault="00860E0E" w:rsidP="00860E0E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82C45">
              <w:rPr>
                <w:b/>
                <w:bCs/>
                <w:sz w:val="24"/>
                <w:szCs w:val="24"/>
              </w:rPr>
              <w:t>Dreamweaver</w:t>
            </w:r>
          </w:p>
          <w:p w:rsidR="00860E0E" w:rsidRPr="00482C45" w:rsidRDefault="00860E0E" w:rsidP="00860E0E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Weaknesses</w:t>
            </w:r>
          </w:p>
        </w:tc>
      </w:tr>
      <w:tr w:rsidR="00860E0E" w:rsidRPr="00482C45" w:rsidTr="00860E0E">
        <w:trPr>
          <w:trHeight w:val="648"/>
        </w:trPr>
        <w:tc>
          <w:tcPr>
            <w:tcW w:w="7017" w:type="dxa"/>
          </w:tcPr>
          <w:p w:rsidR="00860E0E" w:rsidRPr="00860E0E" w:rsidRDefault="00860E0E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860E0E">
              <w:rPr>
                <w:b/>
                <w:bCs/>
                <w:sz w:val="24"/>
                <w:szCs w:val="24"/>
              </w:rPr>
              <w:t>Takes up a lot of disc space on your comput</w:t>
            </w:r>
            <w:r>
              <w:rPr>
                <w:b/>
                <w:bCs/>
                <w:sz w:val="24"/>
                <w:szCs w:val="24"/>
              </w:rPr>
              <w:t xml:space="preserve">er. </w:t>
            </w:r>
            <w:r w:rsidRPr="00860E0E">
              <w:rPr>
                <w:b/>
                <w:bCs/>
                <w:sz w:val="24"/>
                <w:szCs w:val="24"/>
              </w:rPr>
              <w:t xml:space="preserve"> Some users may not</w:t>
            </w:r>
            <w:r w:rsidR="0085002B">
              <w:rPr>
                <w:b/>
                <w:bCs/>
                <w:sz w:val="24"/>
                <w:szCs w:val="24"/>
              </w:rPr>
              <w:t xml:space="preserve"> have</w:t>
            </w:r>
            <w:r w:rsidRPr="00860E0E">
              <w:rPr>
                <w:b/>
                <w:bCs/>
                <w:sz w:val="24"/>
                <w:szCs w:val="24"/>
              </w:rPr>
              <w:t xml:space="preserve"> c</w:t>
            </w:r>
            <w:r w:rsidR="0085002B">
              <w:rPr>
                <w:b/>
                <w:bCs/>
                <w:sz w:val="24"/>
                <w:szCs w:val="24"/>
              </w:rPr>
              <w:t>omputers with enough memory</w:t>
            </w:r>
            <w:r w:rsidR="00013CFC">
              <w:rPr>
                <w:b/>
                <w:bCs/>
                <w:sz w:val="24"/>
                <w:szCs w:val="24"/>
              </w:rPr>
              <w:t>/RAM</w:t>
            </w:r>
            <w:r w:rsidRPr="00860E0E">
              <w:rPr>
                <w:b/>
                <w:bCs/>
                <w:sz w:val="24"/>
                <w:szCs w:val="24"/>
              </w:rPr>
              <w:t xml:space="preserve"> to be able to download/ run </w:t>
            </w:r>
          </w:p>
        </w:tc>
        <w:tc>
          <w:tcPr>
            <w:tcW w:w="7017" w:type="dxa"/>
          </w:tcPr>
          <w:p w:rsidR="00860E0E" w:rsidRPr="00482C45" w:rsidRDefault="00013CFC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Is very expensive to buy on a subscription basis only currently it costs £19.97 per month </w:t>
            </w:r>
          </w:p>
        </w:tc>
      </w:tr>
      <w:tr w:rsidR="00860E0E" w:rsidRPr="00482C45" w:rsidTr="00860E0E">
        <w:trPr>
          <w:trHeight w:val="648"/>
        </w:trPr>
        <w:tc>
          <w:tcPr>
            <w:tcW w:w="7017" w:type="dxa"/>
          </w:tcPr>
          <w:p w:rsidR="00860E0E" w:rsidRPr="00482C45" w:rsidRDefault="00860E0E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7" w:type="dxa"/>
          </w:tcPr>
          <w:p w:rsidR="00860E0E" w:rsidRPr="00482C45" w:rsidRDefault="00860E0E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</w:tr>
      <w:tr w:rsidR="00860E0E" w:rsidRPr="00482C45" w:rsidTr="00860E0E">
        <w:trPr>
          <w:trHeight w:val="667"/>
        </w:trPr>
        <w:tc>
          <w:tcPr>
            <w:tcW w:w="7017" w:type="dxa"/>
          </w:tcPr>
          <w:p w:rsidR="00860E0E" w:rsidRPr="00482C45" w:rsidRDefault="00860E0E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7" w:type="dxa"/>
          </w:tcPr>
          <w:p w:rsidR="00860E0E" w:rsidRPr="00482C45" w:rsidRDefault="00860E0E" w:rsidP="00860E0E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482C45" w:rsidRPr="00482C45" w:rsidRDefault="00482C45" w:rsidP="00482C45">
      <w:pPr>
        <w:rPr>
          <w:b/>
          <w:bCs/>
          <w:sz w:val="24"/>
          <w:szCs w:val="24"/>
        </w:rPr>
      </w:pPr>
    </w:p>
    <w:p w:rsidR="00210DAB" w:rsidRDefault="00210DAB"/>
    <w:sectPr w:rsidR="00210DAB" w:rsidSect="00482C4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D8" w:rsidRDefault="00C336D8" w:rsidP="00482C45">
      <w:pPr>
        <w:spacing w:after="0" w:line="240" w:lineRule="auto"/>
      </w:pPr>
      <w:r>
        <w:separator/>
      </w:r>
    </w:p>
  </w:endnote>
  <w:endnote w:type="continuationSeparator" w:id="0">
    <w:p w:rsidR="00C336D8" w:rsidRDefault="00C336D8" w:rsidP="0048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D8" w:rsidRDefault="00C336D8" w:rsidP="00482C45">
      <w:pPr>
        <w:spacing w:after="0" w:line="240" w:lineRule="auto"/>
      </w:pPr>
      <w:r>
        <w:separator/>
      </w:r>
    </w:p>
  </w:footnote>
  <w:footnote w:type="continuationSeparator" w:id="0">
    <w:p w:rsidR="00C336D8" w:rsidRDefault="00C336D8" w:rsidP="0048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6D8" w:rsidRDefault="00C336D8">
    <w:pPr>
      <w:pStyle w:val="Header"/>
    </w:pPr>
    <w:r>
      <w:t>Rachael Ferris 12.01.22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45"/>
    <w:rsid w:val="00013CFC"/>
    <w:rsid w:val="00070551"/>
    <w:rsid w:val="000D2213"/>
    <w:rsid w:val="00210DAB"/>
    <w:rsid w:val="002973F8"/>
    <w:rsid w:val="0038299C"/>
    <w:rsid w:val="0039404A"/>
    <w:rsid w:val="0041059B"/>
    <w:rsid w:val="00482C45"/>
    <w:rsid w:val="005F74A0"/>
    <w:rsid w:val="0085002B"/>
    <w:rsid w:val="00860E0E"/>
    <w:rsid w:val="00890B87"/>
    <w:rsid w:val="00A7683A"/>
    <w:rsid w:val="00AF3B87"/>
    <w:rsid w:val="00B66E7A"/>
    <w:rsid w:val="00C336D8"/>
    <w:rsid w:val="00E42009"/>
    <w:rsid w:val="00E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4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45"/>
    <w:rPr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8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45"/>
    <w:rPr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82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45"/>
    <w:rPr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82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F7DD5E90</Template>
  <TotalTime>1301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Ferris</dc:creator>
  <cp:lastModifiedBy>Rachael Ferris</cp:lastModifiedBy>
  <cp:revision>8</cp:revision>
  <dcterms:created xsi:type="dcterms:W3CDTF">2022-01-12T16:38:00Z</dcterms:created>
  <dcterms:modified xsi:type="dcterms:W3CDTF">2022-01-13T16:41:00Z</dcterms:modified>
</cp:coreProperties>
</file>