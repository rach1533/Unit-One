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AB" w:rsidRPr="00904BFC" w:rsidRDefault="00904BFC" w:rsidP="00904BF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1.2 </w:t>
      </w:r>
      <w:r w:rsidR="0080293F" w:rsidRPr="00904BFC">
        <w:rPr>
          <w:sz w:val="32"/>
          <w:szCs w:val="32"/>
        </w:rPr>
        <w:t>I can describe the methods skills and resources required to complete tasks successfully.</w:t>
      </w:r>
    </w:p>
    <w:p w:rsidR="0080293F" w:rsidRPr="00904BFC" w:rsidRDefault="0080293F">
      <w:pPr>
        <w:rPr>
          <w:sz w:val="28"/>
          <w:szCs w:val="28"/>
        </w:rPr>
      </w:pPr>
      <w:r w:rsidRPr="00904BFC">
        <w:rPr>
          <w:sz w:val="28"/>
          <w:szCs w:val="28"/>
        </w:rPr>
        <w:t>I was asked to create an invoice however Microsoft Office Templates did not have a template th</w:t>
      </w:r>
      <w:r w:rsidR="00904BFC" w:rsidRPr="00904BFC">
        <w:rPr>
          <w:sz w:val="28"/>
          <w:szCs w:val="28"/>
        </w:rPr>
        <w:t xml:space="preserve">at I liked. </w:t>
      </w:r>
      <w:r w:rsidRPr="00904BFC">
        <w:rPr>
          <w:sz w:val="28"/>
          <w:szCs w:val="28"/>
        </w:rPr>
        <w:t>I used an internet search engine (G</w:t>
      </w:r>
      <w:r w:rsidR="00904BFC" w:rsidRPr="00904BFC">
        <w:rPr>
          <w:sz w:val="28"/>
          <w:szCs w:val="28"/>
        </w:rPr>
        <w:t>oogle) via the Google C</w:t>
      </w:r>
      <w:r w:rsidRPr="00904BFC">
        <w:rPr>
          <w:sz w:val="28"/>
          <w:szCs w:val="28"/>
        </w:rPr>
        <w:t xml:space="preserve">hrome browser to search for a template that was compatible with Microsoft Word and downloaded it. I used Windows Explorer to download and save the document. I was then able to open the document in Microsoft Word to edit the invoice with the required information, using word processing </w:t>
      </w:r>
      <w:r w:rsidR="00907ED0">
        <w:rPr>
          <w:sz w:val="28"/>
          <w:szCs w:val="28"/>
        </w:rPr>
        <w:t>to enter text</w:t>
      </w:r>
      <w:r w:rsidR="00904BFC" w:rsidRPr="00904BFC">
        <w:rPr>
          <w:sz w:val="28"/>
          <w:szCs w:val="28"/>
        </w:rPr>
        <w:t xml:space="preserve"> </w:t>
      </w:r>
      <w:r w:rsidR="00907ED0">
        <w:rPr>
          <w:sz w:val="28"/>
          <w:szCs w:val="28"/>
        </w:rPr>
        <w:t xml:space="preserve">and </w:t>
      </w:r>
      <w:r w:rsidR="00904BFC" w:rsidRPr="00904BFC">
        <w:rPr>
          <w:sz w:val="28"/>
          <w:szCs w:val="28"/>
        </w:rPr>
        <w:t xml:space="preserve">Microsoft Word to the </w:t>
      </w:r>
      <w:r w:rsidRPr="00904BFC">
        <w:rPr>
          <w:sz w:val="28"/>
          <w:szCs w:val="28"/>
        </w:rPr>
        <w:t>forma</w:t>
      </w:r>
      <w:r w:rsidR="00904BFC" w:rsidRPr="00904BFC">
        <w:rPr>
          <w:sz w:val="28"/>
          <w:szCs w:val="28"/>
        </w:rPr>
        <w:t>t text</w:t>
      </w:r>
      <w:r w:rsidR="00907ED0">
        <w:rPr>
          <w:sz w:val="28"/>
          <w:szCs w:val="28"/>
        </w:rPr>
        <w:t>. I used the formatting options in the font tab on the Home ribbon of Word</w:t>
      </w:r>
      <w:r w:rsidR="00904BFC" w:rsidRPr="00904BFC">
        <w:rPr>
          <w:sz w:val="28"/>
          <w:szCs w:val="28"/>
        </w:rPr>
        <w:t xml:space="preserve">. I was required to send </w:t>
      </w:r>
      <w:r w:rsidRPr="00904BFC">
        <w:rPr>
          <w:sz w:val="28"/>
          <w:szCs w:val="28"/>
        </w:rPr>
        <w:t xml:space="preserve">a copy to my tutor so </w:t>
      </w:r>
      <w:r w:rsidR="00907ED0">
        <w:rPr>
          <w:sz w:val="28"/>
          <w:szCs w:val="28"/>
        </w:rPr>
        <w:t xml:space="preserve">I used the save and send option in Word </w:t>
      </w:r>
      <w:r w:rsidRPr="00904BFC">
        <w:rPr>
          <w:sz w:val="28"/>
          <w:szCs w:val="28"/>
        </w:rPr>
        <w:t>to send the document via email. My computer is se</w:t>
      </w:r>
      <w:r w:rsidR="00904BFC" w:rsidRPr="00904BFC">
        <w:rPr>
          <w:sz w:val="28"/>
          <w:szCs w:val="28"/>
        </w:rPr>
        <w:t>t up to send and save do</w:t>
      </w:r>
      <w:r w:rsidR="00907ED0">
        <w:rPr>
          <w:sz w:val="28"/>
          <w:szCs w:val="28"/>
        </w:rPr>
        <w:t xml:space="preserve">cuments using Microsoft Outlook which is linked to my work email. </w:t>
      </w:r>
      <w:bookmarkStart w:id="0" w:name="_GoBack"/>
      <w:bookmarkEnd w:id="0"/>
    </w:p>
    <w:p w:rsidR="0080293F" w:rsidRDefault="0080293F"/>
    <w:p w:rsidR="0080293F" w:rsidRDefault="0080293F"/>
    <w:sectPr w:rsidR="008029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BFC" w:rsidRDefault="00904BFC" w:rsidP="00904BFC">
      <w:pPr>
        <w:spacing w:after="0" w:line="240" w:lineRule="auto"/>
      </w:pPr>
      <w:r>
        <w:separator/>
      </w:r>
    </w:p>
  </w:endnote>
  <w:endnote w:type="continuationSeparator" w:id="0">
    <w:p w:rsidR="00904BFC" w:rsidRDefault="00904BFC" w:rsidP="0090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BFC" w:rsidRDefault="00904BFC" w:rsidP="00904BFC">
      <w:pPr>
        <w:spacing w:after="0" w:line="240" w:lineRule="auto"/>
      </w:pPr>
      <w:r>
        <w:separator/>
      </w:r>
    </w:p>
  </w:footnote>
  <w:footnote w:type="continuationSeparator" w:id="0">
    <w:p w:rsidR="00904BFC" w:rsidRDefault="00904BFC" w:rsidP="0090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BFC" w:rsidRDefault="00904BFC">
    <w:pPr>
      <w:pStyle w:val="Header"/>
    </w:pPr>
    <w:r>
      <w:t>Rachael Ferris 10.01.22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3F"/>
    <w:rsid w:val="00210DAB"/>
    <w:rsid w:val="005F74A0"/>
    <w:rsid w:val="0080293F"/>
    <w:rsid w:val="00904BFC"/>
    <w:rsid w:val="00907ED0"/>
    <w:rsid w:val="00A7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FC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FC"/>
    <w:rPr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FC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FC"/>
    <w:rPr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43FCC6B3</Template>
  <TotalTime>19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Rachael Ferris</cp:lastModifiedBy>
  <cp:revision>2</cp:revision>
  <dcterms:created xsi:type="dcterms:W3CDTF">2022-01-10T16:32:00Z</dcterms:created>
  <dcterms:modified xsi:type="dcterms:W3CDTF">2022-01-10T16:52:00Z</dcterms:modified>
</cp:coreProperties>
</file>