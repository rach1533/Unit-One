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5D20C1" w14:textId="77777777" w:rsidR="009E5A73" w:rsidRDefault="009E5A73" w:rsidP="009E5A73">
      <w:pPr>
        <w:shd w:val="clear" w:color="auto" w:fill="FFFFFF"/>
        <w:spacing w:after="375" w:line="240" w:lineRule="auto"/>
        <w:rPr>
          <w:rFonts w:ascii="Lucida Sans Unicode" w:eastAsia="Times New Roman" w:hAnsi="Lucida Sans Unicode" w:cs="Lucida Sans Unicode"/>
          <w:b/>
          <w:bCs/>
          <w:color w:val="000000"/>
          <w:sz w:val="19"/>
          <w:szCs w:val="19"/>
          <w:lang w:eastAsia="en-GB"/>
        </w:rPr>
      </w:pPr>
      <w:r w:rsidRPr="009E5A73">
        <w:rPr>
          <w:rFonts w:ascii="Lucida Sans Unicode" w:eastAsia="Times New Roman" w:hAnsi="Lucida Sans Unicode" w:cs="Lucida Sans Unicode"/>
          <w:b/>
          <w:bCs/>
          <w:color w:val="000000"/>
          <w:sz w:val="19"/>
          <w:szCs w:val="19"/>
          <w:lang w:eastAsia="en-GB"/>
        </w:rPr>
        <w:t>2.3 I can assess the strengths and weaknesses in my final work</w:t>
      </w:r>
    </w:p>
    <w:p w14:paraId="34CE6834" w14:textId="1CC80573" w:rsidR="00D93E23" w:rsidRDefault="000F7AA5" w:rsidP="009E5A73">
      <w:pPr>
        <w:shd w:val="clear" w:color="auto" w:fill="FFFFFF"/>
        <w:spacing w:after="375" w:line="240" w:lineRule="auto"/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</w:pPr>
      <w:r w:rsidRPr="000F7AA5"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  <w:t xml:space="preserve">When creating </w:t>
      </w:r>
      <w:r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  <w:t xml:space="preserve">an invoice for </w:t>
      </w:r>
      <w:r w:rsidR="00366EC3"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  <w:t xml:space="preserve">one of my </w:t>
      </w:r>
      <w:r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  <w:t>assessment</w:t>
      </w:r>
      <w:r w:rsidR="00366EC3"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  <w:t>s</w:t>
      </w:r>
      <w:r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  <w:t xml:space="preserve"> I used num</w:t>
      </w:r>
      <w:r w:rsidR="00366EC3"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  <w:t>erous tools in word to ensure that my work was</w:t>
      </w:r>
      <w:r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  <w:t xml:space="preserve"> formatted in a clear a</w:t>
      </w:r>
      <w:r w:rsidR="007B5B9C"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  <w:t xml:space="preserve">nd professional way. Tools </w:t>
      </w:r>
      <w:r w:rsidR="00D93E23"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  <w:t>such as spacing and columns</w:t>
      </w:r>
      <w:r w:rsidR="00366EC3"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  <w:t xml:space="preserve"> </w:t>
      </w:r>
      <w:r w:rsidR="007B5B9C"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  <w:t xml:space="preserve">were used </w:t>
      </w:r>
      <w:r w:rsidR="00366EC3"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  <w:t xml:space="preserve">to format </w:t>
      </w:r>
      <w:r w:rsidR="00D93E23"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  <w:t xml:space="preserve">my text so that the information looked clear. I also was able to </w:t>
      </w:r>
      <w:r w:rsidR="00366EC3"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  <w:t xml:space="preserve">check for </w:t>
      </w:r>
      <w:r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  <w:t>accuracy errors</w:t>
      </w:r>
      <w:r w:rsidR="00D93E23"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  <w:t xml:space="preserve"> using tools such as the Spelling and Grammar Checker</w:t>
      </w:r>
      <w:r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  <w:t xml:space="preserve">. </w:t>
      </w:r>
    </w:p>
    <w:p w14:paraId="4EF0B30B" w14:textId="36624525" w:rsidR="002A47C1" w:rsidRDefault="000F7AA5" w:rsidP="009E5A73">
      <w:pPr>
        <w:shd w:val="clear" w:color="auto" w:fill="FFFFFF"/>
        <w:spacing w:after="375" w:line="240" w:lineRule="auto"/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</w:pPr>
      <w:r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  <w:t>I used a clear and streamlined font (Calibri) to grab the attention of the reader and make it clear to them what the purpose of the document it is.</w:t>
      </w:r>
      <w:r w:rsidR="007B5B9C"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  <w:t xml:space="preserve"> As the document was a business document I used a font that is generally used for business documents, other options I considered were Tahoma and Arial. I did not want to use an overly extravagant font as this can make documents look ‘cluttered’, harder to read and unprofessional. </w:t>
      </w:r>
      <w:r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  <w:t xml:space="preserve"> I used a larger font to grab attention, formatting the word </w:t>
      </w:r>
      <w:r w:rsidR="007B5B9C"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  <w:t>‘</w:t>
      </w:r>
      <w:r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  <w:t>invoice</w:t>
      </w:r>
      <w:r w:rsidR="007B5B9C"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  <w:t>’</w:t>
      </w:r>
      <w:r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  <w:t xml:space="preserve"> in bold and </w:t>
      </w:r>
      <w:r w:rsidR="00D93E23"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  <w:t xml:space="preserve">in </w:t>
      </w:r>
      <w:r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  <w:t xml:space="preserve">capitals to make it clear what the document is. </w:t>
      </w:r>
      <w:r w:rsidR="002A47C1"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  <w:t>Key information such as the inv</w:t>
      </w:r>
      <w:r w:rsidR="007B5B9C"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  <w:t>oice number and date were also</w:t>
      </w:r>
      <w:r w:rsidR="002A47C1"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  <w:t xml:space="preserve"> highlighted</w:t>
      </w:r>
      <w:r w:rsidR="007B5B9C"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  <w:t xml:space="preserve"> in bold</w:t>
      </w:r>
      <w:r w:rsidR="002A47C1"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  <w:t xml:space="preserve"> to make it easier for </w:t>
      </w:r>
      <w:r w:rsidR="00CD4AEA"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  <w:t xml:space="preserve">the reader to scan read the document for the relevant details. </w:t>
      </w:r>
    </w:p>
    <w:p w14:paraId="17AA21C8" w14:textId="7EB07CBE" w:rsidR="00CD4AEA" w:rsidRDefault="000F7AA5" w:rsidP="009E5A73">
      <w:pPr>
        <w:shd w:val="clear" w:color="auto" w:fill="FFFFFF"/>
        <w:spacing w:after="375" w:line="240" w:lineRule="auto"/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</w:pPr>
      <w:r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  <w:t xml:space="preserve">I created a table using Quick Tables to breakdown information into an itemised table with </w:t>
      </w:r>
      <w:r w:rsidR="004C083D"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  <w:t xml:space="preserve">line </w:t>
      </w:r>
      <w:r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  <w:t xml:space="preserve">spacing and </w:t>
      </w:r>
      <w:r w:rsidR="00366EC3"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  <w:t xml:space="preserve">headed </w:t>
      </w:r>
      <w:r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  <w:t xml:space="preserve">columns to </w:t>
      </w:r>
      <w:r w:rsidR="00366EC3"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  <w:t>ensure that the info</w:t>
      </w:r>
      <w:r w:rsidR="004C083D"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  <w:t xml:space="preserve">rmation presented was shown </w:t>
      </w:r>
      <w:r w:rsidR="00366EC3"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  <w:t xml:space="preserve">in a clear and structured manner. </w:t>
      </w:r>
      <w:r w:rsidR="00CD4AEA"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  <w:t>Unfortunately the table options were quite basic using this option and were hard to format with a style in my</w:t>
      </w:r>
      <w:r w:rsidR="004C083D"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  <w:t xml:space="preserve"> preferred option</w:t>
      </w:r>
      <w:r w:rsidR="00CD4AEA"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  <w:t xml:space="preserve"> however it did ensure that the information </w:t>
      </w:r>
      <w:r w:rsidR="004C083D"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  <w:t xml:space="preserve">was </w:t>
      </w:r>
      <w:r w:rsidR="00CD4AEA"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  <w:t>broken down i</w:t>
      </w:r>
      <w:r w:rsidR="004C083D"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  <w:t>nto the</w:t>
      </w:r>
      <w:r w:rsidR="00CD4AEA"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  <w:t xml:space="preserve"> standard itemised format used for invoicing. I used a colour table to help the informa</w:t>
      </w:r>
      <w:r w:rsidR="004C083D"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  <w:t>tion stand out and look pleasing to the eye</w:t>
      </w:r>
      <w:r w:rsidR="00CD4AEA"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  <w:t xml:space="preserve">. </w:t>
      </w:r>
      <w:r w:rsidR="00CB3A48"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  <w:t>I asked a colleague for feedback on my invoice to check if they found the inform</w:t>
      </w:r>
      <w:r w:rsidR="004C083D"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  <w:t xml:space="preserve">ation clear and they found the information clear and to the point. </w:t>
      </w:r>
    </w:p>
    <w:p w14:paraId="291502E3" w14:textId="1AE05C65" w:rsidR="00366EC3" w:rsidRDefault="00366EC3" w:rsidP="009E5A73">
      <w:pPr>
        <w:shd w:val="clear" w:color="auto" w:fill="FFFFFF"/>
        <w:spacing w:after="375" w:line="240" w:lineRule="auto"/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</w:pPr>
      <w:r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  <w:t>I used spacing and alignment to separate my details from the payee’s details</w:t>
      </w:r>
      <w:r w:rsidR="00CD4AEA"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  <w:t xml:space="preserve"> and make it clear who is being invoiced for the services</w:t>
      </w:r>
      <w:r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  <w:t>. My details were right aligned and the payee details were left aligned onto a separate paragraph</w:t>
      </w:r>
      <w:r w:rsidR="00CD4AEA"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  <w:t xml:space="preserve">. Finally, the </w:t>
      </w:r>
      <w:r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  <w:t>spelling and grammar tool helped me to check the document for accuracy which is essential when creating professional documents for review</w:t>
      </w:r>
      <w:r w:rsidR="002A47C1"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  <w:t xml:space="preserve"> and use</w:t>
      </w:r>
      <w:r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  <w:t xml:space="preserve"> by others. </w:t>
      </w:r>
      <w:r w:rsidR="00AD6602"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  <w:t>I did find that W</w:t>
      </w:r>
      <w:r w:rsidR="00CD4AEA"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  <w:t>ord is not the best for inserting and editing images</w:t>
      </w:r>
      <w:r w:rsidR="00AD6602"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  <w:t xml:space="preserve"> such as logos </w:t>
      </w:r>
      <w:r w:rsidR="00CD4AEA"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  <w:t>so if I wanted to do so I would probably find a</w:t>
      </w:r>
      <w:r w:rsidR="00AD6602"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  <w:t xml:space="preserve">nother software package to use. </w:t>
      </w:r>
    </w:p>
    <w:p w14:paraId="1B3437EA" w14:textId="77777777" w:rsidR="00366EC3" w:rsidRDefault="00366EC3" w:rsidP="009E5A73">
      <w:pPr>
        <w:shd w:val="clear" w:color="auto" w:fill="FFFFFF"/>
        <w:spacing w:after="375" w:line="240" w:lineRule="auto"/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</w:pPr>
      <w:bookmarkStart w:id="0" w:name="_GoBack"/>
      <w:bookmarkEnd w:id="0"/>
    </w:p>
    <w:p w14:paraId="046B06E1" w14:textId="77777777" w:rsidR="00366EC3" w:rsidRPr="000F7AA5" w:rsidRDefault="00366EC3" w:rsidP="009E5A73">
      <w:pPr>
        <w:shd w:val="clear" w:color="auto" w:fill="FFFFFF"/>
        <w:spacing w:after="375" w:line="240" w:lineRule="auto"/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</w:pPr>
    </w:p>
    <w:p w14:paraId="4E4449CA" w14:textId="77777777" w:rsidR="000F7AA5" w:rsidRDefault="000F7AA5" w:rsidP="009E5A73">
      <w:pPr>
        <w:shd w:val="clear" w:color="auto" w:fill="FFFFFF"/>
        <w:spacing w:after="375" w:line="240" w:lineRule="auto"/>
        <w:rPr>
          <w:rFonts w:ascii="Lucida Sans Unicode" w:eastAsia="Times New Roman" w:hAnsi="Lucida Sans Unicode" w:cs="Lucida Sans Unicode"/>
          <w:b/>
          <w:bCs/>
          <w:color w:val="000000"/>
          <w:sz w:val="19"/>
          <w:szCs w:val="19"/>
          <w:lang w:eastAsia="en-GB"/>
        </w:rPr>
      </w:pPr>
    </w:p>
    <w:p w14:paraId="2CCFB575" w14:textId="77777777" w:rsidR="000F7AA5" w:rsidRPr="009E5A73" w:rsidRDefault="000F7AA5" w:rsidP="009E5A73">
      <w:pPr>
        <w:shd w:val="clear" w:color="auto" w:fill="FFFFFF"/>
        <w:spacing w:after="375" w:line="240" w:lineRule="auto"/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</w:pPr>
    </w:p>
    <w:p w14:paraId="1D91F8C4" w14:textId="38A89CB4" w:rsidR="008F1A2C" w:rsidRDefault="008F1A2C" w:rsidP="008F1A2C"/>
    <w:p w14:paraId="4DAE7418" w14:textId="77777777" w:rsidR="00B41EFF" w:rsidRDefault="00B41EFF" w:rsidP="008F1A2C"/>
    <w:p w14:paraId="65E4B1A4" w14:textId="330D6637" w:rsidR="0098077B" w:rsidRPr="008F1A2C" w:rsidRDefault="0098077B" w:rsidP="008F1A2C"/>
    <w:sectPr w:rsidR="0098077B" w:rsidRPr="008F1A2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1F23E0" w14:textId="77777777" w:rsidR="004C083D" w:rsidRDefault="004C083D" w:rsidP="002A47C1">
      <w:pPr>
        <w:spacing w:after="0" w:line="240" w:lineRule="auto"/>
      </w:pPr>
      <w:r>
        <w:separator/>
      </w:r>
    </w:p>
  </w:endnote>
  <w:endnote w:type="continuationSeparator" w:id="0">
    <w:p w14:paraId="328B9CF6" w14:textId="77777777" w:rsidR="004C083D" w:rsidRDefault="004C083D" w:rsidP="002A4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CEE869" w14:textId="77777777" w:rsidR="004C083D" w:rsidRDefault="004C083D" w:rsidP="002A47C1">
      <w:pPr>
        <w:spacing w:after="0" w:line="240" w:lineRule="auto"/>
      </w:pPr>
      <w:r>
        <w:separator/>
      </w:r>
    </w:p>
  </w:footnote>
  <w:footnote w:type="continuationSeparator" w:id="0">
    <w:p w14:paraId="3B708029" w14:textId="77777777" w:rsidR="004C083D" w:rsidRDefault="004C083D" w:rsidP="002A47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4BCE9" w14:textId="744984E6" w:rsidR="004C083D" w:rsidRDefault="004C083D">
    <w:pPr>
      <w:pStyle w:val="Header"/>
    </w:pPr>
    <w:r>
      <w:t>Rachael Ferris 17.01.22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26D"/>
    <w:rsid w:val="000461D7"/>
    <w:rsid w:val="00065E9B"/>
    <w:rsid w:val="000F7AA5"/>
    <w:rsid w:val="0022026D"/>
    <w:rsid w:val="002876BC"/>
    <w:rsid w:val="002A47C1"/>
    <w:rsid w:val="0033099B"/>
    <w:rsid w:val="003567C9"/>
    <w:rsid w:val="00366EC3"/>
    <w:rsid w:val="004565F2"/>
    <w:rsid w:val="004C083D"/>
    <w:rsid w:val="005018A3"/>
    <w:rsid w:val="00717270"/>
    <w:rsid w:val="007B5B9C"/>
    <w:rsid w:val="008323D9"/>
    <w:rsid w:val="008462D2"/>
    <w:rsid w:val="008E36FC"/>
    <w:rsid w:val="008F1A2C"/>
    <w:rsid w:val="0098077B"/>
    <w:rsid w:val="009E5A73"/>
    <w:rsid w:val="00A5647C"/>
    <w:rsid w:val="00AD6602"/>
    <w:rsid w:val="00B41EFF"/>
    <w:rsid w:val="00B61B65"/>
    <w:rsid w:val="00C470B4"/>
    <w:rsid w:val="00CB3A48"/>
    <w:rsid w:val="00CD4AEA"/>
    <w:rsid w:val="00D93E23"/>
    <w:rsid w:val="00FF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B6C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4565F2"/>
    <w:pPr>
      <w:shd w:val="clear" w:color="auto" w:fill="D9D9D9" w:themeFill="background1" w:themeFillShade="D9"/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 w:themeColor="text1"/>
      <w:sz w:val="19"/>
      <w:szCs w:val="19"/>
    </w:rPr>
  </w:style>
  <w:style w:type="paragraph" w:styleId="Header">
    <w:name w:val="header"/>
    <w:basedOn w:val="Normal"/>
    <w:link w:val="HeaderChar"/>
    <w:uiPriority w:val="99"/>
    <w:unhideWhenUsed/>
    <w:rsid w:val="002A47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7C1"/>
  </w:style>
  <w:style w:type="paragraph" w:styleId="Footer">
    <w:name w:val="footer"/>
    <w:basedOn w:val="Normal"/>
    <w:link w:val="FooterChar"/>
    <w:uiPriority w:val="99"/>
    <w:unhideWhenUsed/>
    <w:rsid w:val="002A47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7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4565F2"/>
    <w:pPr>
      <w:shd w:val="clear" w:color="auto" w:fill="D9D9D9" w:themeFill="background1" w:themeFillShade="D9"/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 w:themeColor="text1"/>
      <w:sz w:val="19"/>
      <w:szCs w:val="19"/>
    </w:rPr>
  </w:style>
  <w:style w:type="paragraph" w:styleId="Header">
    <w:name w:val="header"/>
    <w:basedOn w:val="Normal"/>
    <w:link w:val="HeaderChar"/>
    <w:uiPriority w:val="99"/>
    <w:unhideWhenUsed/>
    <w:rsid w:val="002A47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7C1"/>
  </w:style>
  <w:style w:type="paragraph" w:styleId="Footer">
    <w:name w:val="footer"/>
    <w:basedOn w:val="Normal"/>
    <w:link w:val="FooterChar"/>
    <w:uiPriority w:val="99"/>
    <w:unhideWhenUsed/>
    <w:rsid w:val="002A47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7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3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28D90903</Template>
  <TotalTime>51</TotalTime>
  <Pages>1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Urahman, Shafiq (Capita Resourcing)</dc:creator>
  <cp:lastModifiedBy>Rachael Ferris</cp:lastModifiedBy>
  <cp:revision>6</cp:revision>
  <dcterms:created xsi:type="dcterms:W3CDTF">2022-01-17T16:16:00Z</dcterms:created>
  <dcterms:modified xsi:type="dcterms:W3CDTF">2022-01-17T17:08:00Z</dcterms:modified>
</cp:coreProperties>
</file>