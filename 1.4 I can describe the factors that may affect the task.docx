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1B" w:rsidRPr="00AC05B6" w:rsidRDefault="00293A1B" w:rsidP="00293A1B">
      <w:pPr>
        <w:jc w:val="center"/>
        <w:rPr>
          <w:sz w:val="28"/>
          <w:szCs w:val="28"/>
        </w:rPr>
      </w:pPr>
      <w:r w:rsidRPr="00AC05B6">
        <w:rPr>
          <w:sz w:val="28"/>
          <w:szCs w:val="28"/>
        </w:rPr>
        <w:t>1.4 I can describe factors that might affect the task</w:t>
      </w:r>
    </w:p>
    <w:p w:rsidR="00293A1B" w:rsidRPr="00293A1B" w:rsidRDefault="00293A1B" w:rsidP="00293A1B">
      <w:pPr>
        <w:rPr>
          <w:sz w:val="24"/>
          <w:szCs w:val="24"/>
        </w:rPr>
      </w:pPr>
      <w:r>
        <w:rPr>
          <w:sz w:val="24"/>
          <w:szCs w:val="24"/>
        </w:rPr>
        <w:t xml:space="preserve">When creating the website I needed to consider the time it would take to source and create content as well </w:t>
      </w:r>
      <w:r w:rsidR="00AC05B6">
        <w:rPr>
          <w:sz w:val="24"/>
          <w:szCs w:val="24"/>
        </w:rPr>
        <w:t xml:space="preserve">as to </w:t>
      </w:r>
      <w:r>
        <w:rPr>
          <w:sz w:val="24"/>
          <w:szCs w:val="24"/>
        </w:rPr>
        <w:t>code the website using HTML and CSS. I had to factor in my commitments such as my full time job and volunteering. In addition I also needed to consider the time it would take to learn new skills and deal with any difficulties that may arise due to</w:t>
      </w:r>
      <w:r w:rsidR="00AC05B6">
        <w:rPr>
          <w:sz w:val="24"/>
          <w:szCs w:val="24"/>
        </w:rPr>
        <w:t xml:space="preserve"> my</w:t>
      </w:r>
      <w:r>
        <w:rPr>
          <w:sz w:val="24"/>
          <w:szCs w:val="24"/>
        </w:rPr>
        <w:t xml:space="preserve"> lack of knowledge. Copyright issues presented as an issue as I needed to learn the general laws that applied to copyrighting as well as </w:t>
      </w:r>
      <w:r w:rsidR="00AC05B6">
        <w:rPr>
          <w:sz w:val="24"/>
          <w:szCs w:val="24"/>
        </w:rPr>
        <w:t xml:space="preserve">to </w:t>
      </w:r>
      <w:r>
        <w:rPr>
          <w:sz w:val="24"/>
          <w:szCs w:val="24"/>
        </w:rPr>
        <w:t>Trademarks.</w:t>
      </w:r>
      <w:r w:rsidR="00AC05B6">
        <w:rPr>
          <w:sz w:val="24"/>
          <w:szCs w:val="24"/>
        </w:rPr>
        <w:t xml:space="preserve"> For example I found an image I liked but didn’t use it in case of the copyright owner not agreeing to its use. </w:t>
      </w:r>
      <w:r>
        <w:rPr>
          <w:sz w:val="24"/>
          <w:szCs w:val="24"/>
        </w:rPr>
        <w:t>I needed to find sources for legitimate copyright free</w:t>
      </w:r>
      <w:r w:rsidR="00AC05B6">
        <w:rPr>
          <w:sz w:val="24"/>
          <w:szCs w:val="24"/>
        </w:rPr>
        <w:t xml:space="preserve"> images</w:t>
      </w:r>
      <w:r>
        <w:rPr>
          <w:sz w:val="24"/>
          <w:szCs w:val="24"/>
        </w:rPr>
        <w:t xml:space="preserve">. The cost of resources became a factor as my laptop memory was not sufficient for downloading Visual Studio Community which was originally the software I was going to use to create the website. I did consider buying a new lap top but managed to find a software package that took up less storage on my laptop. </w:t>
      </w:r>
      <w:r w:rsidR="0084726B">
        <w:rPr>
          <w:sz w:val="24"/>
          <w:szCs w:val="24"/>
        </w:rPr>
        <w:t xml:space="preserve">Unfortunately this did mean that the software had a smaller range of features and therefore less capability. </w:t>
      </w:r>
      <w:r w:rsidR="00AC05B6">
        <w:rPr>
          <w:sz w:val="24"/>
          <w:szCs w:val="24"/>
        </w:rPr>
        <w:t xml:space="preserve">E- </w:t>
      </w:r>
      <w:proofErr w:type="gramStart"/>
      <w:r w:rsidR="00AC05B6">
        <w:rPr>
          <w:sz w:val="24"/>
          <w:szCs w:val="24"/>
        </w:rPr>
        <w:t>safety</w:t>
      </w:r>
      <w:proofErr w:type="gramEnd"/>
      <w:r w:rsidR="00AC05B6">
        <w:rPr>
          <w:sz w:val="24"/>
          <w:szCs w:val="24"/>
        </w:rPr>
        <w:t xml:space="preserve"> </w:t>
      </w:r>
      <w:r w:rsidR="0084726B">
        <w:rPr>
          <w:sz w:val="24"/>
          <w:szCs w:val="24"/>
        </w:rPr>
        <w:t>was a concern</w:t>
      </w:r>
      <w:r w:rsidR="00AC05B6">
        <w:rPr>
          <w:sz w:val="24"/>
          <w:szCs w:val="24"/>
        </w:rPr>
        <w:t xml:space="preserve"> for me</w:t>
      </w:r>
      <w:r w:rsidR="0084726B">
        <w:rPr>
          <w:sz w:val="24"/>
          <w:szCs w:val="24"/>
        </w:rPr>
        <w:t xml:space="preserve"> when downloading images and software applications due to the threat of viruses as it is important to use reputable source</w:t>
      </w:r>
      <w:bookmarkStart w:id="0" w:name="_GoBack"/>
      <w:bookmarkEnd w:id="0"/>
      <w:r w:rsidR="0084726B">
        <w:rPr>
          <w:sz w:val="24"/>
          <w:szCs w:val="24"/>
        </w:rPr>
        <w:t xml:space="preserve">s. In addition just because a site states that an image is copyright free does not mean that this is the </w:t>
      </w:r>
      <w:r w:rsidR="00AC05B6">
        <w:rPr>
          <w:sz w:val="24"/>
          <w:szCs w:val="24"/>
        </w:rPr>
        <w:t xml:space="preserve">case so I needed to ensure I that sources were well known and trustworthy. </w:t>
      </w:r>
    </w:p>
    <w:sectPr w:rsidR="00293A1B" w:rsidRPr="00293A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1B" w:rsidRDefault="00293A1B" w:rsidP="00293A1B">
      <w:pPr>
        <w:spacing w:after="0" w:line="240" w:lineRule="auto"/>
      </w:pPr>
      <w:r>
        <w:separator/>
      </w:r>
    </w:p>
  </w:endnote>
  <w:endnote w:type="continuationSeparator" w:id="0">
    <w:p w:rsidR="00293A1B" w:rsidRDefault="00293A1B" w:rsidP="0029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1B" w:rsidRDefault="00293A1B" w:rsidP="00293A1B">
      <w:pPr>
        <w:spacing w:after="0" w:line="240" w:lineRule="auto"/>
      </w:pPr>
      <w:r>
        <w:separator/>
      </w:r>
    </w:p>
  </w:footnote>
  <w:footnote w:type="continuationSeparator" w:id="0">
    <w:p w:rsidR="00293A1B" w:rsidRDefault="00293A1B" w:rsidP="0029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A1B" w:rsidRDefault="00293A1B">
    <w:pPr>
      <w:pStyle w:val="Header"/>
    </w:pPr>
    <w:r>
      <w:t>Rachael Ferris 12.01.22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1B"/>
    <w:rsid w:val="00210DAB"/>
    <w:rsid w:val="00293A1B"/>
    <w:rsid w:val="005F74A0"/>
    <w:rsid w:val="0084726B"/>
    <w:rsid w:val="00A7683A"/>
    <w:rsid w:val="00AC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1B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1B"/>
    <w:rPr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1B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3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1B"/>
    <w:rPr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F7DD5E90</Template>
  <TotalTime>18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2</cp:revision>
  <dcterms:created xsi:type="dcterms:W3CDTF">2022-01-12T16:12:00Z</dcterms:created>
  <dcterms:modified xsi:type="dcterms:W3CDTF">2022-01-12T16:31:00Z</dcterms:modified>
</cp:coreProperties>
</file>