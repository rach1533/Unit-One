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F5" w:rsidRDefault="00FC46F5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  <w:r w:rsidRPr="00FC46F5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3.3 I can develop solutions to improve my own productivity in using IT</w:t>
      </w:r>
    </w:p>
    <w:p w:rsidR="00EF7FB6" w:rsidRDefault="00EF7FB6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When completing an</w:t>
      </w:r>
      <w:r w:rsidRPr="00EF7FB6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assignment that required my to create an invoice, I learnt how to use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quick tables in word. This helped me to quickly create an invoice as the table was aligned and formatted so that I could quickly enter itemised, numerical information into columns. The document I created was then saved as a blank template which I can use in the future. </w:t>
      </w:r>
    </w:p>
    <w:p w:rsidR="00EF7FB6" w:rsidRDefault="00EF7FB6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 have completed word processing training to improve my typing speed</w:t>
      </w:r>
      <w:r w:rsidR="0051225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and I am continuously working on my typing speed to try and improve by word speed per </w:t>
      </w:r>
      <w:r w:rsidR="005D48B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minute. </w:t>
      </w:r>
      <w:r w:rsidR="0051225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This helps me to quickly create documents that require a lot of text and therefore improve</w:t>
      </w:r>
      <w:r w:rsidR="005D48B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s</w:t>
      </w:r>
      <w:r w:rsidR="0051225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my productivity. </w:t>
      </w:r>
    </w:p>
    <w:p w:rsidR="00512252" w:rsidRDefault="00512252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 use short cuts routinely as they cut down on the amount of steps required to complete a task. For example if I want to print a document I use press CTRL and P on the keyboard and the print dialog will automatically open. If I want to save I just press CTRL and S and the document will automatically </w:t>
      </w:r>
      <w:r w:rsidR="005D48B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save in less time than it takes to use the ribbon in word. </w:t>
      </w:r>
    </w:p>
    <w:p w:rsidR="00512252" w:rsidRDefault="00512252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 bookmark useful sites all the time so that I can refer back to them at a later date. This helps me to cut down on having to search for information repeatedly </w:t>
      </w:r>
      <w:r w:rsidR="00C864F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and gives me my own library of research material to reference. </w:t>
      </w:r>
    </w:p>
    <w:p w:rsidR="00C864F9" w:rsidRDefault="00C864F9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For this course it has been important for me to file my work efficiently so that I can refer back to materials and assignments. I file documents according to their unit number so that I can quickly refer back to documents</w:t>
      </w:r>
      <w:r w:rsidR="005911B7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and their supporting materials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when needed. </w:t>
      </w:r>
    </w:p>
    <w:p w:rsidR="00C864F9" w:rsidRPr="00EF7FB6" w:rsidRDefault="00C864F9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:rsidR="00FC46F5" w:rsidRPr="00EF7FB6" w:rsidRDefault="00FC46F5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FC46F5" w:rsidRPr="00EF7FB6" w:rsidRDefault="00FC46F5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5F677D" w:rsidRPr="00EF7FB6" w:rsidRDefault="005F677D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A45A06" w:rsidRPr="00EF7FB6" w:rsidRDefault="00A45A06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A45A06" w:rsidRPr="00EF7FB6" w:rsidRDefault="00A45A06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FC46F5" w:rsidRPr="00EF7FB6" w:rsidRDefault="00FC46F5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:rsidR="002876BC" w:rsidRDefault="002876BC"/>
    <w:sectPr w:rsidR="002876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32" w:rsidRDefault="00021B32" w:rsidP="00EF7FB6">
      <w:pPr>
        <w:spacing w:after="0" w:line="240" w:lineRule="auto"/>
      </w:pPr>
      <w:r>
        <w:separator/>
      </w:r>
    </w:p>
  </w:endnote>
  <w:endnote w:type="continuationSeparator" w:id="0">
    <w:p w:rsidR="00021B32" w:rsidRDefault="00021B32" w:rsidP="00EF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32" w:rsidRDefault="00021B32" w:rsidP="00EF7FB6">
      <w:pPr>
        <w:spacing w:after="0" w:line="240" w:lineRule="auto"/>
      </w:pPr>
      <w:r>
        <w:separator/>
      </w:r>
    </w:p>
  </w:footnote>
  <w:footnote w:type="continuationSeparator" w:id="0">
    <w:p w:rsidR="00021B32" w:rsidRDefault="00021B32" w:rsidP="00EF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52" w:rsidRDefault="00512252">
    <w:pPr>
      <w:pStyle w:val="Header"/>
    </w:pPr>
    <w:r>
      <w:t>Rachael Ferris 20.01.22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303"/>
    <w:multiLevelType w:val="hybridMultilevel"/>
    <w:tmpl w:val="12082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BA"/>
    <w:rsid w:val="00021B32"/>
    <w:rsid w:val="002876BC"/>
    <w:rsid w:val="003A4079"/>
    <w:rsid w:val="00427F6B"/>
    <w:rsid w:val="004403F8"/>
    <w:rsid w:val="004565F2"/>
    <w:rsid w:val="005018A3"/>
    <w:rsid w:val="00512252"/>
    <w:rsid w:val="005911B7"/>
    <w:rsid w:val="005A06BA"/>
    <w:rsid w:val="005D48B9"/>
    <w:rsid w:val="005F677D"/>
    <w:rsid w:val="008462D2"/>
    <w:rsid w:val="00882007"/>
    <w:rsid w:val="00A45A06"/>
    <w:rsid w:val="00BE1F73"/>
    <w:rsid w:val="00C864F9"/>
    <w:rsid w:val="00EF7FB6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7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BE1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B6"/>
  </w:style>
  <w:style w:type="paragraph" w:styleId="Footer">
    <w:name w:val="footer"/>
    <w:basedOn w:val="Normal"/>
    <w:link w:val="Foot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BE1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B6"/>
  </w:style>
  <w:style w:type="paragraph" w:styleId="Footer">
    <w:name w:val="footer"/>
    <w:basedOn w:val="Normal"/>
    <w:link w:val="Foot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B392ABF7</Template>
  <TotalTime>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Rachael Ferris</cp:lastModifiedBy>
  <cp:revision>5</cp:revision>
  <dcterms:created xsi:type="dcterms:W3CDTF">2022-01-20T16:14:00Z</dcterms:created>
  <dcterms:modified xsi:type="dcterms:W3CDTF">2022-01-20T16:42:00Z</dcterms:modified>
</cp:coreProperties>
</file>